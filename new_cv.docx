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584"/>
        <w:gridCol w:w="534"/>
        <w:gridCol w:w="608"/>
        <w:gridCol w:w="391"/>
        <w:gridCol w:w="3571"/>
      </w:tblGrid>
      <w:tr w:rsidR="00373FC8" w:rsidRPr="00162614" w14:paraId="59D0EA36" w14:textId="77777777" w:rsidTr="007E5AAA">
        <w:trPr>
          <w:trHeight w:val="559"/>
        </w:trPr>
        <w:tc>
          <w:tcPr>
            <w:tcW w:w="4767" w:type="dxa"/>
            <w:vMerge w:val="restart"/>
          </w:tcPr>
          <w:p w14:paraId="0A83185B" w14:textId="72A10AD8" w:rsidR="00044A96" w:rsidRPr="00106555" w:rsidRDefault="00044A96" w:rsidP="00044A96">
            <w:pPr>
              <w:pStyle w:val="Title"/>
              <w:rPr>
                <w:sz w:val="96"/>
                <w:szCs w:val="96"/>
              </w:rPr>
            </w:pPr>
            <w:r w:rsidRPr="00106555">
              <w:rPr>
                <w:sz w:val="96"/>
                <w:szCs w:val="96"/>
              </w:rPr>
              <w:t>ali hunain</w:t>
            </w:r>
          </w:p>
        </w:tc>
        <w:tc>
          <w:tcPr>
            <w:tcW w:w="629" w:type="dxa"/>
          </w:tcPr>
          <w:p w14:paraId="624A01F2" w14:textId="77777777" w:rsidR="00CB1D3C" w:rsidRPr="00162614" w:rsidRDefault="00CB1D3C"/>
        </w:tc>
        <w:tc>
          <w:tcPr>
            <w:tcW w:w="719" w:type="dxa"/>
          </w:tcPr>
          <w:p w14:paraId="4C39852B" w14:textId="77777777" w:rsidR="00CB1D3C" w:rsidRPr="00162614" w:rsidRDefault="00CB1D3C"/>
        </w:tc>
        <w:tc>
          <w:tcPr>
            <w:tcW w:w="3573" w:type="dxa"/>
            <w:gridSpan w:val="2"/>
            <w:tcBorders>
              <w:bottom w:val="single" w:sz="4" w:space="0" w:color="3A8C95" w:themeColor="accent5" w:themeShade="80"/>
            </w:tcBorders>
          </w:tcPr>
          <w:p w14:paraId="55B69DCF" w14:textId="08267433" w:rsidR="00CB1D3C" w:rsidRPr="00162614" w:rsidRDefault="00044A96" w:rsidP="006C0673">
            <w:pPr>
              <w:pStyle w:val="Heading3"/>
              <w:outlineLvl w:val="2"/>
            </w:pPr>
            <w:r>
              <w:t>TESTER</w:t>
            </w:r>
          </w:p>
        </w:tc>
      </w:tr>
      <w:tr w:rsidR="00025D23" w:rsidRPr="00162614" w14:paraId="628BB28C" w14:textId="77777777" w:rsidTr="007E5AAA">
        <w:trPr>
          <w:trHeight w:val="558"/>
        </w:trPr>
        <w:tc>
          <w:tcPr>
            <w:tcW w:w="4767" w:type="dxa"/>
            <w:vMerge/>
          </w:tcPr>
          <w:p w14:paraId="3EB5F58E" w14:textId="77777777" w:rsidR="00CB1D3C" w:rsidRPr="00162614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629" w:type="dxa"/>
          </w:tcPr>
          <w:p w14:paraId="659A1D8D" w14:textId="77777777" w:rsidR="00CB1D3C" w:rsidRPr="00162614" w:rsidRDefault="00CB1D3C"/>
        </w:tc>
        <w:tc>
          <w:tcPr>
            <w:tcW w:w="719" w:type="dxa"/>
          </w:tcPr>
          <w:p w14:paraId="646CA9AC" w14:textId="77777777" w:rsidR="00CB1D3C" w:rsidRPr="00162614" w:rsidRDefault="00CB1D3C"/>
        </w:tc>
        <w:tc>
          <w:tcPr>
            <w:tcW w:w="3573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37B62A90" w14:textId="0F41831F" w:rsidR="00CB1D3C" w:rsidRPr="00162614" w:rsidRDefault="00044A96" w:rsidP="005E0657">
            <w:pPr>
              <w:pStyle w:val="Heading4"/>
              <w:outlineLvl w:val="3"/>
            </w:pPr>
            <w:r>
              <w:t>CODER</w:t>
            </w:r>
          </w:p>
        </w:tc>
      </w:tr>
      <w:tr w:rsidR="00025D23" w:rsidRPr="00162614" w14:paraId="5C550A1D" w14:textId="77777777" w:rsidTr="007E5AAA">
        <w:trPr>
          <w:trHeight w:val="1191"/>
        </w:trPr>
        <w:tc>
          <w:tcPr>
            <w:tcW w:w="4767" w:type="dxa"/>
            <w:vMerge/>
          </w:tcPr>
          <w:p w14:paraId="244D95B4" w14:textId="77777777" w:rsidR="00CB1D3C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629" w:type="dxa"/>
          </w:tcPr>
          <w:p w14:paraId="4F74E2FF" w14:textId="77777777" w:rsidR="00CB1D3C" w:rsidRDefault="00CB1D3C"/>
        </w:tc>
        <w:tc>
          <w:tcPr>
            <w:tcW w:w="719" w:type="dxa"/>
          </w:tcPr>
          <w:p w14:paraId="52352AD9" w14:textId="77777777" w:rsidR="00CB1D3C" w:rsidRDefault="00CB1D3C"/>
        </w:tc>
        <w:tc>
          <w:tcPr>
            <w:tcW w:w="3573" w:type="dxa"/>
            <w:gridSpan w:val="2"/>
            <w:tcBorders>
              <w:top w:val="single" w:sz="4" w:space="0" w:color="3A8C95" w:themeColor="accent5" w:themeShade="80"/>
            </w:tcBorders>
          </w:tcPr>
          <w:p w14:paraId="5CB9BB58" w14:textId="763447A4" w:rsidR="00CB1D3C" w:rsidRPr="008D4A99" w:rsidRDefault="00044A96" w:rsidP="008D4A99">
            <w:pPr>
              <w:pStyle w:val="Heading5"/>
              <w:outlineLvl w:val="4"/>
            </w:pPr>
            <w:r>
              <w:t>PROJECT MANAGER</w:t>
            </w:r>
          </w:p>
        </w:tc>
      </w:tr>
      <w:tr w:rsidR="00025D23" w:rsidRPr="00162614" w14:paraId="3EB6B008" w14:textId="77777777" w:rsidTr="00373FC8">
        <w:trPr>
          <w:trHeight w:val="850"/>
        </w:trPr>
        <w:tc>
          <w:tcPr>
            <w:tcW w:w="4767" w:type="dxa"/>
            <w:vAlign w:val="center"/>
          </w:tcPr>
          <w:p w14:paraId="4571F0FF" w14:textId="22E1B537" w:rsidR="00CB1D3C" w:rsidRDefault="00B53E7B" w:rsidP="00D8505D">
            <w:pPr>
              <w:pStyle w:val="Heading1"/>
              <w:outlineLvl w:val="0"/>
            </w:pPr>
            <w:r>
              <w:t>summary</w:t>
            </w:r>
          </w:p>
        </w:tc>
        <w:tc>
          <w:tcPr>
            <w:tcW w:w="629" w:type="dxa"/>
          </w:tcPr>
          <w:p w14:paraId="3F374725" w14:textId="77777777" w:rsidR="00CB1D3C" w:rsidRDefault="00CB1D3C"/>
        </w:tc>
        <w:tc>
          <w:tcPr>
            <w:tcW w:w="719" w:type="dxa"/>
          </w:tcPr>
          <w:p w14:paraId="46B12E7B" w14:textId="77777777" w:rsidR="00CB1D3C" w:rsidRDefault="00CB1D3C"/>
        </w:tc>
        <w:tc>
          <w:tcPr>
            <w:tcW w:w="3573" w:type="dxa"/>
            <w:gridSpan w:val="2"/>
            <w:vAlign w:val="center"/>
          </w:tcPr>
          <w:p w14:paraId="16510EEF" w14:textId="77777777" w:rsidR="00CB1D3C" w:rsidRPr="00C45D7E" w:rsidRDefault="00482528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CB6D273C39AA4F7BAC8B73CFA9D63E30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CONTACT</w:t>
                </w:r>
              </w:sdtContent>
            </w:sdt>
          </w:p>
        </w:tc>
      </w:tr>
      <w:tr w:rsidR="00E35010" w:rsidRPr="00162614" w14:paraId="72E509DE" w14:textId="77777777" w:rsidTr="00373FC8">
        <w:trPr>
          <w:trHeight w:val="639"/>
        </w:trPr>
        <w:tc>
          <w:tcPr>
            <w:tcW w:w="4767" w:type="dxa"/>
            <w:vMerge w:val="restart"/>
            <w:vAlign w:val="center"/>
          </w:tcPr>
          <w:p w14:paraId="15468576" w14:textId="7681512C" w:rsidR="008D4A99" w:rsidRPr="00EB48AA" w:rsidRDefault="00044A96" w:rsidP="008D4A99">
            <w:pPr>
              <w:rPr>
                <w:sz w:val="20"/>
                <w:szCs w:val="20"/>
              </w:rPr>
            </w:pPr>
            <w:r w:rsidRPr="00EB48AA">
              <w:rPr>
                <w:sz w:val="20"/>
                <w:szCs w:val="20"/>
              </w:rPr>
              <w:t xml:space="preserve">Grounded and solution-oriented Computer Scientist with a wide variety of professional experience. Adept and Motivating self and others. Passionate about developing/innovating new things and apply </w:t>
            </w:r>
            <w:r w:rsidR="00EB48AA" w:rsidRPr="00EB48AA">
              <w:rPr>
                <w:sz w:val="20"/>
                <w:szCs w:val="20"/>
              </w:rPr>
              <w:t xml:space="preserve">different </w:t>
            </w:r>
            <w:r w:rsidRPr="00EB48AA">
              <w:rPr>
                <w:sz w:val="20"/>
                <w:szCs w:val="20"/>
              </w:rPr>
              <w:t>testing techniques to ensure the working.</w:t>
            </w:r>
          </w:p>
          <w:p w14:paraId="5A14082F" w14:textId="4E1395DB" w:rsidR="00EB48AA" w:rsidRDefault="00EB48AA" w:rsidP="008D4A99">
            <w:r w:rsidRPr="00EB48AA">
              <w:rPr>
                <w:sz w:val="20"/>
                <w:szCs w:val="20"/>
              </w:rPr>
              <w:t>Creatively identify and resolve issues in timely manner</w:t>
            </w:r>
            <w:r>
              <w:t>.</w:t>
            </w:r>
          </w:p>
          <w:p w14:paraId="018BE825" w14:textId="3A421C5A" w:rsidR="00EB48AA" w:rsidRPr="000F3FE2" w:rsidRDefault="00EB48AA" w:rsidP="008D4A99"/>
        </w:tc>
        <w:tc>
          <w:tcPr>
            <w:tcW w:w="629" w:type="dxa"/>
            <w:vMerge w:val="restart"/>
          </w:tcPr>
          <w:p w14:paraId="6F55809F" w14:textId="77777777" w:rsidR="008D4A99" w:rsidRDefault="008D4A99"/>
        </w:tc>
        <w:tc>
          <w:tcPr>
            <w:tcW w:w="719" w:type="dxa"/>
            <w:vMerge w:val="restart"/>
            <w:vAlign w:val="center"/>
          </w:tcPr>
          <w:p w14:paraId="3E3441E8" w14:textId="77777777" w:rsidR="008D4A99" w:rsidRPr="00EB48AA" w:rsidRDefault="008D4A99">
            <w:pPr>
              <w:rPr>
                <w:sz w:val="32"/>
                <w:szCs w:val="32"/>
              </w:rPr>
            </w:pPr>
          </w:p>
        </w:tc>
        <w:tc>
          <w:tcPr>
            <w:tcW w:w="365" w:type="dxa"/>
            <w:vAlign w:val="center"/>
          </w:tcPr>
          <w:p w14:paraId="75D1471B" w14:textId="765758CE" w:rsidR="008D4A99" w:rsidRPr="00EB48AA" w:rsidRDefault="008D4A99" w:rsidP="00E270D1">
            <w:pPr>
              <w:rPr>
                <w:sz w:val="32"/>
                <w:szCs w:val="32"/>
              </w:rPr>
            </w:pPr>
          </w:p>
        </w:tc>
        <w:tc>
          <w:tcPr>
            <w:tcW w:w="3208" w:type="dxa"/>
            <w:vAlign w:val="center"/>
          </w:tcPr>
          <w:p w14:paraId="78A1D13D" w14:textId="71ED7AB3" w:rsidR="008D4A99" w:rsidRPr="00EB48AA" w:rsidRDefault="008D4A99" w:rsidP="00E270D1">
            <w:pPr>
              <w:pStyle w:val="Contact1"/>
              <w:rPr>
                <w:sz w:val="32"/>
                <w:szCs w:val="32"/>
              </w:rPr>
            </w:pPr>
          </w:p>
        </w:tc>
      </w:tr>
      <w:tr w:rsidR="00E35010" w:rsidRPr="00162614" w14:paraId="5E8A5528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57B87B77" w14:textId="77777777" w:rsidR="008D4A99" w:rsidRPr="000F3FE2" w:rsidRDefault="008D4A99" w:rsidP="008D4A99"/>
        </w:tc>
        <w:tc>
          <w:tcPr>
            <w:tcW w:w="629" w:type="dxa"/>
            <w:vMerge/>
          </w:tcPr>
          <w:p w14:paraId="5B655AC5" w14:textId="77777777" w:rsidR="008D4A99" w:rsidRDefault="008D4A99"/>
        </w:tc>
        <w:tc>
          <w:tcPr>
            <w:tcW w:w="719" w:type="dxa"/>
            <w:vMerge/>
            <w:vAlign w:val="center"/>
          </w:tcPr>
          <w:p w14:paraId="5A582FE6" w14:textId="77777777" w:rsidR="008D4A99" w:rsidRPr="00EB48AA" w:rsidRDefault="008D4A99">
            <w:pPr>
              <w:rPr>
                <w:sz w:val="32"/>
                <w:szCs w:val="32"/>
              </w:rPr>
            </w:pPr>
          </w:p>
        </w:tc>
        <w:tc>
          <w:tcPr>
            <w:tcW w:w="365" w:type="dxa"/>
            <w:vAlign w:val="center"/>
          </w:tcPr>
          <w:p w14:paraId="04327FD2" w14:textId="5385C1A8" w:rsidR="008D4A99" w:rsidRPr="00EB48AA" w:rsidRDefault="00EB48AA" w:rsidP="00E270D1">
            <w:pPr>
              <w:rPr>
                <w:sz w:val="32"/>
                <w:szCs w:val="32"/>
              </w:rPr>
            </w:pPr>
            <w:r w:rsidRPr="00EB48AA">
              <w:rPr>
                <w:noProof/>
                <w:sz w:val="32"/>
                <w:szCs w:val="32"/>
              </w:rPr>
              <w:drawing>
                <wp:inline distT="0" distB="0" distL="0" distR="0" wp14:anchorId="4D633BFF" wp14:editId="73018A0A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205E5908" w14:textId="6F5EFE2D" w:rsidR="008D4A99" w:rsidRPr="00EB48AA" w:rsidRDefault="00EB48AA" w:rsidP="00025D23">
            <w:pPr>
              <w:pStyle w:val="Contact1"/>
              <w:rPr>
                <w:sz w:val="32"/>
                <w:szCs w:val="32"/>
              </w:rPr>
            </w:pPr>
            <w:r w:rsidRPr="00EB48AA">
              <w:rPr>
                <w:sz w:val="32"/>
                <w:szCs w:val="32"/>
              </w:rPr>
              <w:t>0307-7008187</w:t>
            </w:r>
          </w:p>
        </w:tc>
      </w:tr>
      <w:tr w:rsidR="00E35010" w:rsidRPr="00162614" w14:paraId="10AAFA28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7BF1C3C8" w14:textId="77777777" w:rsidR="008D4A99" w:rsidRPr="000F3FE2" w:rsidRDefault="008D4A99" w:rsidP="008D4A99"/>
        </w:tc>
        <w:tc>
          <w:tcPr>
            <w:tcW w:w="629" w:type="dxa"/>
            <w:vMerge/>
          </w:tcPr>
          <w:p w14:paraId="04F0D136" w14:textId="77777777" w:rsidR="008D4A99" w:rsidRDefault="008D4A99"/>
        </w:tc>
        <w:tc>
          <w:tcPr>
            <w:tcW w:w="719" w:type="dxa"/>
            <w:vMerge/>
            <w:vAlign w:val="center"/>
          </w:tcPr>
          <w:p w14:paraId="2596BA58" w14:textId="77777777" w:rsidR="008D4A99" w:rsidRPr="00EB48AA" w:rsidRDefault="008D4A99">
            <w:pPr>
              <w:rPr>
                <w:sz w:val="32"/>
                <w:szCs w:val="32"/>
              </w:rPr>
            </w:pPr>
          </w:p>
        </w:tc>
        <w:tc>
          <w:tcPr>
            <w:tcW w:w="365" w:type="dxa"/>
            <w:vAlign w:val="center"/>
          </w:tcPr>
          <w:p w14:paraId="22777E83" w14:textId="77777777" w:rsidR="008D4A99" w:rsidRPr="00EB48AA" w:rsidRDefault="008D4A99" w:rsidP="00E270D1">
            <w:pPr>
              <w:rPr>
                <w:sz w:val="32"/>
                <w:szCs w:val="32"/>
              </w:rPr>
            </w:pPr>
            <w:r w:rsidRPr="00EB48AA">
              <w:rPr>
                <w:noProof/>
                <w:sz w:val="32"/>
                <w:szCs w:val="32"/>
              </w:rPr>
              <w:drawing>
                <wp:inline distT="0" distB="0" distL="0" distR="0" wp14:anchorId="5E2A967C" wp14:editId="22DBF07C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5D3D3870" w14:textId="6BF23F49" w:rsidR="008D4A99" w:rsidRPr="00EB48AA" w:rsidRDefault="00EB48AA" w:rsidP="00025D23">
            <w:pPr>
              <w:pStyle w:val="Contact2"/>
              <w:rPr>
                <w:sz w:val="32"/>
                <w:szCs w:val="32"/>
              </w:rPr>
            </w:pPr>
            <w:r w:rsidRPr="00EB48AA">
              <w:rPr>
                <w:sz w:val="32"/>
                <w:szCs w:val="32"/>
              </w:rPr>
              <w:t>hunaina662@gmail.com</w:t>
            </w:r>
          </w:p>
        </w:tc>
      </w:tr>
      <w:tr w:rsidR="00E35010" w:rsidRPr="00162614" w14:paraId="0CD42E67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0A4B7F5D" w14:textId="77777777" w:rsidR="008D4A99" w:rsidRPr="000F3FE2" w:rsidRDefault="008D4A99" w:rsidP="008D4A99"/>
        </w:tc>
        <w:tc>
          <w:tcPr>
            <w:tcW w:w="629" w:type="dxa"/>
            <w:vMerge/>
          </w:tcPr>
          <w:p w14:paraId="0D61DA6C" w14:textId="77777777" w:rsidR="008D4A99" w:rsidRDefault="008D4A99"/>
        </w:tc>
        <w:tc>
          <w:tcPr>
            <w:tcW w:w="719" w:type="dxa"/>
            <w:vMerge/>
            <w:vAlign w:val="center"/>
          </w:tcPr>
          <w:p w14:paraId="7E050738" w14:textId="77777777" w:rsidR="008D4A99" w:rsidRPr="00EB48AA" w:rsidRDefault="008D4A99">
            <w:pPr>
              <w:rPr>
                <w:sz w:val="32"/>
                <w:szCs w:val="32"/>
              </w:rPr>
            </w:pPr>
          </w:p>
        </w:tc>
        <w:tc>
          <w:tcPr>
            <w:tcW w:w="365" w:type="dxa"/>
            <w:vAlign w:val="center"/>
          </w:tcPr>
          <w:p w14:paraId="21F2F312" w14:textId="77777777" w:rsidR="008D4A99" w:rsidRPr="00EB48AA" w:rsidRDefault="008D4A99" w:rsidP="00E270D1">
            <w:pPr>
              <w:rPr>
                <w:sz w:val="32"/>
                <w:szCs w:val="32"/>
              </w:rPr>
            </w:pPr>
            <w:r w:rsidRPr="00EB48AA">
              <w:rPr>
                <w:noProof/>
                <w:sz w:val="32"/>
                <w:szCs w:val="32"/>
              </w:rPr>
              <w:drawing>
                <wp:inline distT="0" distB="0" distL="0" distR="0" wp14:anchorId="6AA58BED" wp14:editId="6BF5FCDB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0063B99B" w14:textId="16571F82" w:rsidR="008D4A99" w:rsidRPr="00EB48AA" w:rsidRDefault="00EB48AA" w:rsidP="00025D23">
            <w:pPr>
              <w:pStyle w:val="Contact2"/>
              <w:rPr>
                <w:sz w:val="32"/>
                <w:szCs w:val="32"/>
              </w:rPr>
            </w:pPr>
            <w:r w:rsidRPr="00EB48AA">
              <w:rPr>
                <w:sz w:val="32"/>
                <w:szCs w:val="32"/>
              </w:rPr>
              <w:t>www.autotesterac.com</w:t>
            </w:r>
          </w:p>
        </w:tc>
      </w:tr>
      <w:tr w:rsidR="00025D23" w14:paraId="0A4C7CC9" w14:textId="77777777" w:rsidTr="00373FC8">
        <w:trPr>
          <w:trHeight w:val="964"/>
        </w:trPr>
        <w:tc>
          <w:tcPr>
            <w:tcW w:w="4767" w:type="dxa"/>
            <w:vAlign w:val="center"/>
          </w:tcPr>
          <w:p w14:paraId="4304D6A6" w14:textId="77777777" w:rsidR="00CB1D3C" w:rsidRDefault="00482528" w:rsidP="00D8505D">
            <w:pPr>
              <w:pStyle w:val="Heading1"/>
              <w:outlineLvl w:val="0"/>
            </w:pPr>
            <w:sdt>
              <w:sdtPr>
                <w:id w:val="2070454609"/>
                <w:placeholder>
                  <w:docPart w:val="1A1B7723D34A4F6E956869794FD2D87C"/>
                </w:placeholder>
                <w:temporary/>
                <w:showingPlcHdr/>
                <w15:appearance w15:val="hidden"/>
              </w:sdtPr>
              <w:sdtEndPr/>
              <w:sdtContent>
                <w:r w:rsidR="00C45D7E">
                  <w:t>EXPERIENCE</w:t>
                </w:r>
              </w:sdtContent>
            </w:sdt>
          </w:p>
        </w:tc>
        <w:tc>
          <w:tcPr>
            <w:tcW w:w="629" w:type="dxa"/>
          </w:tcPr>
          <w:p w14:paraId="2BAB6D1F" w14:textId="77777777" w:rsidR="00CB1D3C" w:rsidRDefault="00CB1D3C"/>
        </w:tc>
        <w:tc>
          <w:tcPr>
            <w:tcW w:w="719" w:type="dxa"/>
          </w:tcPr>
          <w:p w14:paraId="6A860C1C" w14:textId="77777777" w:rsidR="00CB1D3C" w:rsidRDefault="00CB1D3C"/>
        </w:tc>
        <w:tc>
          <w:tcPr>
            <w:tcW w:w="3573" w:type="dxa"/>
            <w:gridSpan w:val="2"/>
            <w:vAlign w:val="center"/>
          </w:tcPr>
          <w:p w14:paraId="338B83CF" w14:textId="77777777" w:rsidR="00CB1D3C" w:rsidRPr="00C45D7E" w:rsidRDefault="00482528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873CF662C9C14F158DED7409CC55551C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SKILLS</w:t>
                </w:r>
              </w:sdtContent>
            </w:sdt>
          </w:p>
        </w:tc>
      </w:tr>
      <w:tr w:rsidR="00025D23" w:rsidRPr="00B87E22" w14:paraId="6A87FE7E" w14:textId="77777777" w:rsidTr="00106555">
        <w:trPr>
          <w:trHeight w:val="2443"/>
        </w:trPr>
        <w:tc>
          <w:tcPr>
            <w:tcW w:w="4767" w:type="dxa"/>
            <w:tcBorders>
              <w:bottom w:val="single" w:sz="4" w:space="0" w:color="3A8C95" w:themeColor="accent5" w:themeShade="80"/>
            </w:tcBorders>
          </w:tcPr>
          <w:p w14:paraId="335BE3AB" w14:textId="39740AA6" w:rsidR="00CB1D3C" w:rsidRPr="00162614" w:rsidRDefault="0063651A" w:rsidP="00373FC8">
            <w:pPr>
              <w:pStyle w:val="Heading2"/>
              <w:outlineLvl w:val="1"/>
            </w:pPr>
            <w:r>
              <w:t xml:space="preserve">Python </w:t>
            </w:r>
            <w:r w:rsidR="004D77CB">
              <w:t>P</w:t>
            </w:r>
            <w:r>
              <w:t>resident</w:t>
            </w:r>
          </w:p>
          <w:p w14:paraId="6739D6E2" w14:textId="12D2A810" w:rsidR="00CB1D3C" w:rsidRDefault="0063651A" w:rsidP="00D8505D">
            <w:pPr>
              <w:pStyle w:val="Date"/>
            </w:pPr>
            <w:r>
              <w:t>2019-2022</w:t>
            </w:r>
          </w:p>
          <w:p w14:paraId="0F19D10B" w14:textId="16FCA43C" w:rsidR="00AF75A1" w:rsidRDefault="0063651A" w:rsidP="0063651A">
            <w:r>
              <w:t>I’m a python president at University of Sargodha</w:t>
            </w:r>
            <w:r w:rsidR="00AF75A1">
              <w:t xml:space="preserve"> where I’m providing services as a python developer and motivating students towards learning python and new technologies.</w:t>
            </w:r>
          </w:p>
          <w:p w14:paraId="3F6152B2" w14:textId="4FF8EA2B" w:rsidR="00AF75A1" w:rsidRPr="0063651A" w:rsidRDefault="00AF75A1" w:rsidP="0063651A">
            <w:r>
              <w:t xml:space="preserve">I’ve already developed 30+ websites using python frameworks and </w:t>
            </w:r>
            <w:r w:rsidR="00106555">
              <w:t>built many</w:t>
            </w:r>
            <w:r>
              <w:t xml:space="preserve"> GUI applications</w:t>
            </w:r>
            <w:r w:rsidR="004D77CB">
              <w:t>.</w:t>
            </w:r>
          </w:p>
          <w:p w14:paraId="30F58C0C" w14:textId="31680978" w:rsidR="00CB1D3C" w:rsidRPr="00162614" w:rsidRDefault="00CB1D3C" w:rsidP="00D8505D"/>
        </w:tc>
        <w:tc>
          <w:tcPr>
            <w:tcW w:w="629" w:type="dxa"/>
          </w:tcPr>
          <w:p w14:paraId="570A6A12" w14:textId="77777777" w:rsidR="00CB1D3C" w:rsidRDefault="00CB1D3C"/>
        </w:tc>
        <w:tc>
          <w:tcPr>
            <w:tcW w:w="719" w:type="dxa"/>
          </w:tcPr>
          <w:p w14:paraId="459419D8" w14:textId="77777777" w:rsidR="00CB1D3C" w:rsidRDefault="00CB1D3C"/>
        </w:tc>
        <w:tc>
          <w:tcPr>
            <w:tcW w:w="3573" w:type="dxa"/>
            <w:gridSpan w:val="2"/>
            <w:vMerge w:val="restart"/>
            <w:vAlign w:val="center"/>
          </w:tcPr>
          <w:p w14:paraId="11186BE6" w14:textId="118E1C97" w:rsidR="00CB1D3C" w:rsidRPr="0063651A" w:rsidRDefault="00EB48AA" w:rsidP="00EB48AA">
            <w:pPr>
              <w:pStyle w:val="ListBullet"/>
              <w:rPr>
                <w:sz w:val="24"/>
                <w:szCs w:val="24"/>
              </w:rPr>
            </w:pPr>
            <w:r w:rsidRPr="0063651A">
              <w:rPr>
                <w:sz w:val="24"/>
                <w:szCs w:val="24"/>
              </w:rPr>
              <w:t xml:space="preserve">Web development using </w:t>
            </w:r>
            <w:r w:rsidR="0063651A" w:rsidRPr="0063651A">
              <w:rPr>
                <w:sz w:val="24"/>
                <w:szCs w:val="24"/>
              </w:rPr>
              <w:t>HTML</w:t>
            </w:r>
            <w:r w:rsidRPr="0063651A">
              <w:rPr>
                <w:sz w:val="24"/>
                <w:szCs w:val="24"/>
              </w:rPr>
              <w:t>/</w:t>
            </w:r>
            <w:r w:rsidR="0063651A" w:rsidRPr="0063651A">
              <w:rPr>
                <w:sz w:val="24"/>
                <w:szCs w:val="24"/>
              </w:rPr>
              <w:t>CSS</w:t>
            </w:r>
            <w:r w:rsidRPr="0063651A">
              <w:rPr>
                <w:sz w:val="24"/>
                <w:szCs w:val="24"/>
              </w:rPr>
              <w:t>/</w:t>
            </w:r>
            <w:r w:rsidR="0063651A" w:rsidRPr="0063651A">
              <w:rPr>
                <w:sz w:val="24"/>
                <w:szCs w:val="24"/>
              </w:rPr>
              <w:t>JAVA</w:t>
            </w:r>
            <w:r w:rsidRPr="0063651A">
              <w:rPr>
                <w:sz w:val="24"/>
                <w:szCs w:val="24"/>
              </w:rPr>
              <w:t>-</w:t>
            </w:r>
            <w:r w:rsidR="0063651A" w:rsidRPr="0063651A">
              <w:rPr>
                <w:sz w:val="24"/>
                <w:szCs w:val="24"/>
              </w:rPr>
              <w:t>SCRIPT</w:t>
            </w:r>
            <w:r w:rsidRPr="0063651A">
              <w:rPr>
                <w:sz w:val="24"/>
                <w:szCs w:val="24"/>
              </w:rPr>
              <w:t xml:space="preserve"> and using </w:t>
            </w:r>
            <w:r w:rsidR="0063651A">
              <w:rPr>
                <w:sz w:val="24"/>
                <w:szCs w:val="24"/>
              </w:rPr>
              <w:t>P</w:t>
            </w:r>
            <w:r w:rsidR="0063651A" w:rsidRPr="0063651A">
              <w:rPr>
                <w:sz w:val="24"/>
                <w:szCs w:val="24"/>
              </w:rPr>
              <w:t>ython</w:t>
            </w:r>
            <w:r w:rsidRPr="0063651A">
              <w:rPr>
                <w:sz w:val="24"/>
                <w:szCs w:val="24"/>
              </w:rPr>
              <w:t xml:space="preserve"> frameworks</w:t>
            </w:r>
            <w:r w:rsidR="0063651A" w:rsidRPr="0063651A">
              <w:rPr>
                <w:sz w:val="24"/>
                <w:szCs w:val="24"/>
              </w:rPr>
              <w:t>.</w:t>
            </w:r>
          </w:p>
          <w:p w14:paraId="1B9F56EF" w14:textId="582B43E8" w:rsidR="00EB48AA" w:rsidRPr="0063651A" w:rsidRDefault="00EB48AA" w:rsidP="00EB48AA">
            <w:pPr>
              <w:pStyle w:val="ListBullet"/>
              <w:rPr>
                <w:sz w:val="24"/>
                <w:szCs w:val="24"/>
              </w:rPr>
            </w:pPr>
            <w:r w:rsidRPr="0063651A">
              <w:rPr>
                <w:sz w:val="24"/>
                <w:szCs w:val="24"/>
              </w:rPr>
              <w:t>Automation testing with cypress</w:t>
            </w:r>
          </w:p>
          <w:p w14:paraId="0ED91245" w14:textId="0118F196" w:rsidR="00EB48AA" w:rsidRDefault="00EB48AA" w:rsidP="00EB48AA">
            <w:pPr>
              <w:pStyle w:val="ListBullet"/>
              <w:rPr>
                <w:sz w:val="24"/>
                <w:szCs w:val="24"/>
              </w:rPr>
            </w:pPr>
            <w:r w:rsidRPr="0063651A">
              <w:rPr>
                <w:sz w:val="24"/>
                <w:szCs w:val="24"/>
              </w:rPr>
              <w:t>API Testing with cypress and postman</w:t>
            </w:r>
            <w:r w:rsidR="00AF75A1">
              <w:rPr>
                <w:sz w:val="24"/>
                <w:szCs w:val="24"/>
              </w:rPr>
              <w:t xml:space="preserve"> </w:t>
            </w:r>
          </w:p>
          <w:p w14:paraId="34F8B4C0" w14:textId="66F4327C" w:rsidR="00AF75A1" w:rsidRPr="0063651A" w:rsidRDefault="00AF75A1" w:rsidP="00EB48AA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CI/CD with Jenkins/CIRCLE-CI</w:t>
            </w:r>
          </w:p>
          <w:p w14:paraId="5563A399" w14:textId="64805AEA" w:rsidR="00EB48AA" w:rsidRPr="00373FC8" w:rsidRDefault="004D77CB" w:rsidP="004D77CB">
            <w:pPr>
              <w:pStyle w:val="ListBullet"/>
            </w:pPr>
            <w:r w:rsidRPr="004D77CB">
              <w:rPr>
                <w:sz w:val="24"/>
                <w:szCs w:val="24"/>
              </w:rPr>
              <w:t>SQL/FIREBASE DATABASE</w:t>
            </w:r>
          </w:p>
        </w:tc>
      </w:tr>
      <w:tr w:rsidR="00373FC8" w:rsidRPr="00162614" w14:paraId="51D15C41" w14:textId="77777777" w:rsidTr="007E5AAA">
        <w:trPr>
          <w:trHeight w:val="907"/>
        </w:trPr>
        <w:tc>
          <w:tcPr>
            <w:tcW w:w="4767" w:type="dxa"/>
            <w:vMerge w:val="restart"/>
            <w:tcBorders>
              <w:top w:val="single" w:sz="4" w:space="0" w:color="3A8C95" w:themeColor="accent5" w:themeShade="80"/>
            </w:tcBorders>
          </w:tcPr>
          <w:p w14:paraId="7E3B26C6" w14:textId="16807120" w:rsidR="00CB1D3C" w:rsidRPr="00162614" w:rsidRDefault="00AF75A1" w:rsidP="00C45D7E">
            <w:pPr>
              <w:pStyle w:val="Heading2"/>
              <w:outlineLvl w:val="1"/>
            </w:pPr>
            <w:r>
              <w:t>Automation Tester</w:t>
            </w:r>
          </w:p>
          <w:p w14:paraId="6C25B573" w14:textId="00D3549E" w:rsidR="00AF75A1" w:rsidRPr="00AF75A1" w:rsidRDefault="00AF75A1" w:rsidP="00AF75A1">
            <w:r>
              <w:t>I’m a</w:t>
            </w:r>
            <w:r w:rsidR="004D77CB">
              <w:t>n</w:t>
            </w:r>
            <w:r>
              <w:t xml:space="preserve"> automation tester at University of Sargodha where I’m providing services as an automation tester with using modern web tools like Cypress and I’ve already tested 60+ websites including UOS website.</w:t>
            </w:r>
          </w:p>
          <w:p w14:paraId="6FE9E40F" w14:textId="657B62DA" w:rsidR="00CB1D3C" w:rsidRDefault="00CB1D3C" w:rsidP="00C45D7E"/>
          <w:p w14:paraId="7ADF0FFA" w14:textId="77777777" w:rsidR="00CB1D3C" w:rsidRPr="00BB3142" w:rsidRDefault="00CB1D3C" w:rsidP="00073BF3">
            <w:pPr>
              <w:ind w:left="-113"/>
            </w:pPr>
          </w:p>
        </w:tc>
        <w:tc>
          <w:tcPr>
            <w:tcW w:w="629" w:type="dxa"/>
          </w:tcPr>
          <w:p w14:paraId="5A74E5D3" w14:textId="77777777" w:rsidR="00CB1D3C" w:rsidRDefault="00CB1D3C"/>
        </w:tc>
        <w:tc>
          <w:tcPr>
            <w:tcW w:w="719" w:type="dxa"/>
            <w:vMerge w:val="restart"/>
          </w:tcPr>
          <w:p w14:paraId="51A1C12B" w14:textId="77777777" w:rsidR="00CB1D3C" w:rsidRDefault="00CB1D3C"/>
        </w:tc>
        <w:tc>
          <w:tcPr>
            <w:tcW w:w="3573" w:type="dxa"/>
            <w:gridSpan w:val="2"/>
            <w:vMerge/>
            <w:vAlign w:val="center"/>
          </w:tcPr>
          <w:p w14:paraId="457C6F94" w14:textId="77777777" w:rsidR="00CB1D3C" w:rsidRPr="00B87E22" w:rsidRDefault="00CB1D3C" w:rsidP="00BB3142">
            <w:pPr>
              <w:ind w:left="-113"/>
              <w:rPr>
                <w:rStyle w:val="Heading3Char"/>
              </w:rPr>
            </w:pPr>
          </w:p>
        </w:tc>
      </w:tr>
      <w:tr w:rsidR="00025D23" w:rsidRPr="00B87E22" w14:paraId="03DA6A72" w14:textId="77777777" w:rsidTr="007E5AAA">
        <w:trPr>
          <w:trHeight w:val="850"/>
        </w:trPr>
        <w:tc>
          <w:tcPr>
            <w:tcW w:w="4767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67CCFB22" w14:textId="77777777"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629" w:type="dxa"/>
          </w:tcPr>
          <w:p w14:paraId="3DCB392B" w14:textId="77777777" w:rsidR="00CB1D3C" w:rsidRDefault="00CB1D3C"/>
        </w:tc>
        <w:tc>
          <w:tcPr>
            <w:tcW w:w="719" w:type="dxa"/>
            <w:vMerge/>
          </w:tcPr>
          <w:p w14:paraId="385CFD17" w14:textId="77777777" w:rsidR="00CB1D3C" w:rsidRDefault="00CB1D3C"/>
        </w:tc>
        <w:tc>
          <w:tcPr>
            <w:tcW w:w="3573" w:type="dxa"/>
            <w:gridSpan w:val="2"/>
            <w:vAlign w:val="center"/>
          </w:tcPr>
          <w:p w14:paraId="6266265B" w14:textId="77777777" w:rsidR="00CB1D3C" w:rsidRPr="00C45D7E" w:rsidRDefault="00482528" w:rsidP="00C45D7E">
            <w:pPr>
              <w:pStyle w:val="Heading1"/>
              <w:outlineLvl w:val="0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552277E2CC5C4EE19693924B062D32FE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EDUCATION</w:t>
                </w:r>
              </w:sdtContent>
            </w:sdt>
          </w:p>
        </w:tc>
      </w:tr>
      <w:tr w:rsidR="00373FC8" w:rsidRPr="00162614" w14:paraId="35303B70" w14:textId="77777777" w:rsidTr="00F50BC6">
        <w:trPr>
          <w:trHeight w:val="1417"/>
        </w:trPr>
        <w:tc>
          <w:tcPr>
            <w:tcW w:w="4767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6D3254C7" w14:textId="4661D8BC" w:rsidR="00CB1D3C" w:rsidRDefault="004D77CB" w:rsidP="00C45D7E">
            <w:pPr>
              <w:pStyle w:val="Heading2"/>
              <w:outlineLvl w:val="1"/>
            </w:pPr>
            <w:r w:rsidRPr="004D77CB">
              <w:t>CERTIFICATIONS</w:t>
            </w:r>
          </w:p>
          <w:p w14:paraId="32C48C00" w14:textId="2F5C7E6A" w:rsidR="004D77CB" w:rsidRPr="004D77CB" w:rsidRDefault="00106555" w:rsidP="004D77CB">
            <w:r>
              <w:t>Solo learn Python| SQL | PHP | C++ | HTML| CSS | JAVA-SCRIPT | Udemy automation Testing| API Testing</w:t>
            </w:r>
          </w:p>
          <w:p w14:paraId="6406479B" w14:textId="2BAAEBF5" w:rsidR="00CB1D3C" w:rsidRPr="00BB3142" w:rsidRDefault="00CB1D3C" w:rsidP="00C45D7E"/>
        </w:tc>
        <w:tc>
          <w:tcPr>
            <w:tcW w:w="629" w:type="dxa"/>
          </w:tcPr>
          <w:p w14:paraId="5FF5EC8F" w14:textId="77777777" w:rsidR="00CB1D3C" w:rsidRDefault="00CB1D3C" w:rsidP="00443C70">
            <w:pPr>
              <w:spacing w:before="40"/>
            </w:pPr>
          </w:p>
        </w:tc>
        <w:tc>
          <w:tcPr>
            <w:tcW w:w="719" w:type="dxa"/>
            <w:vMerge w:val="restart"/>
          </w:tcPr>
          <w:p w14:paraId="78810F53" w14:textId="77777777" w:rsidR="00CB1D3C" w:rsidRDefault="00CB1D3C" w:rsidP="00443C70">
            <w:pPr>
              <w:spacing w:before="40"/>
            </w:pPr>
          </w:p>
        </w:tc>
        <w:tc>
          <w:tcPr>
            <w:tcW w:w="3573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0A35DA24" w14:textId="64FEA952" w:rsidR="00CB1D3C" w:rsidRPr="00162614" w:rsidRDefault="0063651A" w:rsidP="00F50BC6">
            <w:pPr>
              <w:pStyle w:val="Heading2"/>
              <w:outlineLvl w:val="1"/>
            </w:pPr>
            <w:r>
              <w:t>Intermediate</w:t>
            </w:r>
          </w:p>
          <w:p w14:paraId="4EFE5BA3" w14:textId="402CA90D" w:rsidR="00C45D7E" w:rsidRPr="00162614" w:rsidRDefault="0063651A" w:rsidP="00F50BC6">
            <w:pPr>
              <w:pStyle w:val="Date"/>
            </w:pPr>
            <w:r>
              <w:t>2016-2018</w:t>
            </w:r>
          </w:p>
          <w:p w14:paraId="0454AC13" w14:textId="6C0926A4" w:rsidR="0063651A" w:rsidRDefault="0063651A" w:rsidP="00F50BC6">
            <w:r>
              <w:t xml:space="preserve">I have done </w:t>
            </w:r>
            <w:r w:rsidR="00106555">
              <w:t>ICS from Punjab College Sargodha</w:t>
            </w:r>
            <w:r>
              <w:t>.</w:t>
            </w:r>
          </w:p>
          <w:p w14:paraId="312B51D8" w14:textId="2D919A03" w:rsidR="0063651A" w:rsidRPr="0063651A" w:rsidRDefault="0063651A" w:rsidP="00F50BC6">
            <w:pPr>
              <w:rPr>
                <w:b/>
                <w:bCs/>
                <w:i/>
                <w:iCs/>
              </w:rPr>
            </w:pPr>
            <w:r w:rsidRPr="0063651A">
              <w:rPr>
                <w:b/>
                <w:bCs/>
                <w:i/>
                <w:iCs/>
              </w:rPr>
              <w:t>Marks: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63651A">
              <w:rPr>
                <w:b/>
                <w:bCs/>
                <w:i/>
                <w:iCs/>
              </w:rPr>
              <w:t>950/1100</w:t>
            </w:r>
          </w:p>
          <w:p w14:paraId="0F0E5DC6" w14:textId="4F0AFF63" w:rsidR="0063651A" w:rsidRPr="008A65BA" w:rsidRDefault="0063651A" w:rsidP="00F50BC6"/>
        </w:tc>
      </w:tr>
      <w:tr w:rsidR="00373FC8" w:rsidRPr="00162614" w14:paraId="572F9DCC" w14:textId="77777777" w:rsidTr="00F50BC6">
        <w:trPr>
          <w:trHeight w:val="1417"/>
        </w:trPr>
        <w:tc>
          <w:tcPr>
            <w:tcW w:w="4767" w:type="dxa"/>
            <w:vMerge/>
            <w:vAlign w:val="center"/>
          </w:tcPr>
          <w:p w14:paraId="16650E9B" w14:textId="77777777"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629" w:type="dxa"/>
          </w:tcPr>
          <w:p w14:paraId="3DEE1EC2" w14:textId="77777777" w:rsidR="00CB1D3C" w:rsidRDefault="00CB1D3C"/>
        </w:tc>
        <w:tc>
          <w:tcPr>
            <w:tcW w:w="719" w:type="dxa"/>
            <w:vMerge/>
          </w:tcPr>
          <w:p w14:paraId="731ED922" w14:textId="77777777" w:rsidR="00CB1D3C" w:rsidRDefault="00CB1D3C"/>
        </w:tc>
        <w:tc>
          <w:tcPr>
            <w:tcW w:w="3573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017CD355" w14:textId="20F34F2F" w:rsidR="00C45D7E" w:rsidRPr="00162614" w:rsidRDefault="0063651A" w:rsidP="00F50BC6">
            <w:pPr>
              <w:pStyle w:val="Heading2"/>
              <w:outlineLvl w:val="1"/>
            </w:pPr>
            <w:r>
              <w:t>Graduation</w:t>
            </w:r>
          </w:p>
          <w:p w14:paraId="2CC41F99" w14:textId="3E45EB30" w:rsidR="00C45D7E" w:rsidRPr="00935402" w:rsidRDefault="0063651A" w:rsidP="00935402">
            <w:pPr>
              <w:pStyle w:val="Date"/>
              <w:rPr>
                <w:rStyle w:val="DateChar"/>
                <w:caps/>
              </w:rPr>
            </w:pPr>
            <w:r>
              <w:rPr>
                <w:rStyle w:val="DateChar"/>
                <w:caps/>
              </w:rPr>
              <w:t>2018-2022</w:t>
            </w:r>
          </w:p>
          <w:p w14:paraId="02471B80" w14:textId="4888D298" w:rsidR="00CB1D3C" w:rsidRDefault="0063651A" w:rsidP="00F50BC6">
            <w:r>
              <w:t>I’</w:t>
            </w:r>
            <w:r w:rsidR="00106555">
              <w:t>ve done</w:t>
            </w:r>
            <w:r>
              <w:t xml:space="preserve"> BS in computer science from University of Sargodha.</w:t>
            </w:r>
          </w:p>
          <w:p w14:paraId="7AFD0181" w14:textId="1746859F" w:rsidR="0063651A" w:rsidRPr="0063651A" w:rsidRDefault="0063651A" w:rsidP="00F50BC6">
            <w:pPr>
              <w:rPr>
                <w:b/>
                <w:bCs/>
                <w:i/>
                <w:iCs/>
              </w:rPr>
            </w:pPr>
            <w:r w:rsidRPr="0063651A">
              <w:rPr>
                <w:b/>
                <w:bCs/>
                <w:i/>
                <w:iCs/>
              </w:rPr>
              <w:t>CGPA:3.35</w:t>
            </w:r>
          </w:p>
        </w:tc>
      </w:tr>
    </w:tbl>
    <w:p w14:paraId="58C57AF1" w14:textId="77777777" w:rsidR="00535F87" w:rsidRPr="00BA3E51" w:rsidRDefault="00535F87" w:rsidP="001C6718"/>
    <w:sectPr w:rsidR="00535F87" w:rsidRPr="00BA3E51" w:rsidSect="00F50BC6">
      <w:headerReference w:type="default" r:id="rId16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7F4D2" w14:textId="77777777" w:rsidR="00482528" w:rsidRDefault="00482528" w:rsidP="00BA3E51">
      <w:pPr>
        <w:spacing w:line="240" w:lineRule="auto"/>
      </w:pPr>
      <w:r>
        <w:separator/>
      </w:r>
    </w:p>
  </w:endnote>
  <w:endnote w:type="continuationSeparator" w:id="0">
    <w:p w14:paraId="7529A547" w14:textId="77777777" w:rsidR="00482528" w:rsidRDefault="00482528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F1F55" w14:textId="77777777" w:rsidR="00482528" w:rsidRDefault="00482528" w:rsidP="00BA3E51">
      <w:pPr>
        <w:spacing w:line="240" w:lineRule="auto"/>
      </w:pPr>
      <w:r>
        <w:separator/>
      </w:r>
    </w:p>
  </w:footnote>
  <w:footnote w:type="continuationSeparator" w:id="0">
    <w:p w14:paraId="65D66709" w14:textId="77777777" w:rsidR="00482528" w:rsidRDefault="00482528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26248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2E0689F9" wp14:editId="4BE7CFE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1C9296" id="Rectangle 114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71F9E79" wp14:editId="330F3B5C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999690" id="Rectangle 113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6A650320" wp14:editId="4035C023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2E203A" id="Rectangle 107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6918CC90" wp14:editId="776CA5F2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EEF98" id="Rectangle 10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1E273BDD" wp14:editId="62304601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D1BDDA" id="Rectangle 106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70FA8175" wp14:editId="55455153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A7827D" id="Rectangle 111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5F4DC5AD" wp14:editId="45A56699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2D16C1" id="Rectangle 108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755DD2DF" wp14:editId="2B6FA64E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118C30" id="Rectangle 110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BullettedList"/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96"/>
    <w:rsid w:val="00025D23"/>
    <w:rsid w:val="000407F5"/>
    <w:rsid w:val="00041F8A"/>
    <w:rsid w:val="00044A96"/>
    <w:rsid w:val="00045F2E"/>
    <w:rsid w:val="00055BBC"/>
    <w:rsid w:val="00073BF3"/>
    <w:rsid w:val="00081B51"/>
    <w:rsid w:val="000D3891"/>
    <w:rsid w:val="000F3FE2"/>
    <w:rsid w:val="00106555"/>
    <w:rsid w:val="00140582"/>
    <w:rsid w:val="00162614"/>
    <w:rsid w:val="00177BCB"/>
    <w:rsid w:val="001A313A"/>
    <w:rsid w:val="001C6718"/>
    <w:rsid w:val="00200FC4"/>
    <w:rsid w:val="00217454"/>
    <w:rsid w:val="002251C8"/>
    <w:rsid w:val="00293BB8"/>
    <w:rsid w:val="002A4A92"/>
    <w:rsid w:val="002D5478"/>
    <w:rsid w:val="00364B5C"/>
    <w:rsid w:val="00373FC8"/>
    <w:rsid w:val="003B3A48"/>
    <w:rsid w:val="003C5242"/>
    <w:rsid w:val="003E7783"/>
    <w:rsid w:val="00442A0E"/>
    <w:rsid w:val="00443C70"/>
    <w:rsid w:val="00482528"/>
    <w:rsid w:val="004B419A"/>
    <w:rsid w:val="004D77CB"/>
    <w:rsid w:val="004E6AB2"/>
    <w:rsid w:val="00535F87"/>
    <w:rsid w:val="00564622"/>
    <w:rsid w:val="005B3227"/>
    <w:rsid w:val="005D78C2"/>
    <w:rsid w:val="005E0657"/>
    <w:rsid w:val="0063651A"/>
    <w:rsid w:val="006755BF"/>
    <w:rsid w:val="006C0673"/>
    <w:rsid w:val="006C75D7"/>
    <w:rsid w:val="00747832"/>
    <w:rsid w:val="007E5AAA"/>
    <w:rsid w:val="007E6083"/>
    <w:rsid w:val="0081316C"/>
    <w:rsid w:val="00855181"/>
    <w:rsid w:val="008643BF"/>
    <w:rsid w:val="00893796"/>
    <w:rsid w:val="008A65BA"/>
    <w:rsid w:val="008B1112"/>
    <w:rsid w:val="008D4A99"/>
    <w:rsid w:val="00914419"/>
    <w:rsid w:val="00935402"/>
    <w:rsid w:val="00962E61"/>
    <w:rsid w:val="00976E5A"/>
    <w:rsid w:val="00986331"/>
    <w:rsid w:val="009C7105"/>
    <w:rsid w:val="009E3575"/>
    <w:rsid w:val="00AB7FE5"/>
    <w:rsid w:val="00AC1E5A"/>
    <w:rsid w:val="00AF75A1"/>
    <w:rsid w:val="00B53E7B"/>
    <w:rsid w:val="00B87E22"/>
    <w:rsid w:val="00BA2D2C"/>
    <w:rsid w:val="00BA3E51"/>
    <w:rsid w:val="00BB3142"/>
    <w:rsid w:val="00C155FC"/>
    <w:rsid w:val="00C45D7E"/>
    <w:rsid w:val="00CB1D3C"/>
    <w:rsid w:val="00D666BB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B48AA"/>
    <w:rsid w:val="00EF639B"/>
    <w:rsid w:val="00F50BC6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01F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6D273C39AA4F7BAC8B73CFA9D63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6C0EE-1ED0-4C29-AA27-987CCBD26A70}"/>
      </w:docPartPr>
      <w:docPartBody>
        <w:p w:rsidR="00000000" w:rsidRDefault="00B54C78">
          <w:pPr>
            <w:pStyle w:val="CB6D273C39AA4F7BAC8B73CFA9D63E30"/>
          </w:pPr>
          <w:r w:rsidRPr="00162614">
            <w:t>CONTACT</w:t>
          </w:r>
        </w:p>
      </w:docPartBody>
    </w:docPart>
    <w:docPart>
      <w:docPartPr>
        <w:name w:val="1A1B7723D34A4F6E956869794FD2D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499B2-9943-4A32-9EFE-5034E28F3D6A}"/>
      </w:docPartPr>
      <w:docPartBody>
        <w:p w:rsidR="00000000" w:rsidRDefault="00B54C78">
          <w:pPr>
            <w:pStyle w:val="1A1B7723D34A4F6E956869794FD2D87C"/>
          </w:pPr>
          <w:r>
            <w:t>EXPERIENCE</w:t>
          </w:r>
        </w:p>
      </w:docPartBody>
    </w:docPart>
    <w:docPart>
      <w:docPartPr>
        <w:name w:val="873CF662C9C14F158DED7409CC555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681D0-5794-4AE7-ADCC-63246A6C435C}"/>
      </w:docPartPr>
      <w:docPartBody>
        <w:p w:rsidR="00000000" w:rsidRDefault="00B54C78">
          <w:pPr>
            <w:pStyle w:val="873CF662C9C14F158DED7409CC55551C"/>
          </w:pPr>
          <w:r w:rsidRPr="00162614">
            <w:t>SKILLS</w:t>
          </w:r>
        </w:p>
      </w:docPartBody>
    </w:docPart>
    <w:docPart>
      <w:docPartPr>
        <w:name w:val="552277E2CC5C4EE19693924B062D3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FD87B-5B77-41BA-B257-9C5C1969A5AA}"/>
      </w:docPartPr>
      <w:docPartBody>
        <w:p w:rsidR="00000000" w:rsidRDefault="00B54C78">
          <w:pPr>
            <w:pStyle w:val="552277E2CC5C4EE19693924B062D32FE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78"/>
    <w:rsid w:val="00B5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054FBEBD2B4153BC625C4675086251">
    <w:name w:val="93054FBEBD2B4153BC625C4675086251"/>
  </w:style>
  <w:style w:type="paragraph" w:customStyle="1" w:styleId="696211A45C054046AD806CA849687CB2">
    <w:name w:val="696211A45C054046AD806CA849687CB2"/>
  </w:style>
  <w:style w:type="paragraph" w:customStyle="1" w:styleId="1CE1F12972F6425A8F219DE246DA0EC4">
    <w:name w:val="1CE1F12972F6425A8F219DE246DA0EC4"/>
  </w:style>
  <w:style w:type="paragraph" w:customStyle="1" w:styleId="37D12D902FF54BD29E766D981395FD48">
    <w:name w:val="37D12D902FF54BD29E766D981395FD48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EB7D77C75FD8443B819A3F09DA6F9D4C">
    <w:name w:val="EB7D77C75FD8443B819A3F09DA6F9D4C"/>
  </w:style>
  <w:style w:type="paragraph" w:customStyle="1" w:styleId="9166D8AC6F254D82919C2A893ACDBD83">
    <w:name w:val="9166D8AC6F254D82919C2A893ACDBD83"/>
  </w:style>
  <w:style w:type="paragraph" w:customStyle="1" w:styleId="CB6D273C39AA4F7BAC8B73CFA9D63E30">
    <w:name w:val="CB6D273C39AA4F7BAC8B73CFA9D63E30"/>
  </w:style>
  <w:style w:type="paragraph" w:customStyle="1" w:styleId="3031B416BDDF420DBCD4FBDB60809651">
    <w:name w:val="3031B416BDDF420DBCD4FBDB60809651"/>
  </w:style>
  <w:style w:type="paragraph" w:customStyle="1" w:styleId="D8271E4C89B34E9FA358FA7265B91EF8">
    <w:name w:val="D8271E4C89B34E9FA358FA7265B91EF8"/>
  </w:style>
  <w:style w:type="paragraph" w:customStyle="1" w:styleId="71ECBE7F431F435D931D6F165F16F51B">
    <w:name w:val="71ECBE7F431F435D931D6F165F16F51B"/>
  </w:style>
  <w:style w:type="paragraph" w:customStyle="1" w:styleId="AF0764B3AD9045008361BFDBFBD0E86B">
    <w:name w:val="AF0764B3AD9045008361BFDBFBD0E86B"/>
  </w:style>
  <w:style w:type="paragraph" w:customStyle="1" w:styleId="D94E16E14DFA48829D3892F9759786CB">
    <w:name w:val="D94E16E14DFA48829D3892F9759786CB"/>
  </w:style>
  <w:style w:type="paragraph" w:customStyle="1" w:styleId="1A1B7723D34A4F6E956869794FD2D87C">
    <w:name w:val="1A1B7723D34A4F6E956869794FD2D87C"/>
  </w:style>
  <w:style w:type="paragraph" w:customStyle="1" w:styleId="873CF662C9C14F158DED7409CC55551C">
    <w:name w:val="873CF662C9C14F158DED7409CC55551C"/>
  </w:style>
  <w:style w:type="paragraph" w:customStyle="1" w:styleId="6440B554AD084EE2AB1B0B1EF99491A0">
    <w:name w:val="6440B554AD084EE2AB1B0B1EF99491A0"/>
  </w:style>
  <w:style w:type="paragraph" w:customStyle="1" w:styleId="52E6DFF95AD54915B009325098756FF4">
    <w:name w:val="52E6DFF95AD54915B009325098756FF4"/>
  </w:style>
  <w:style w:type="paragraph" w:customStyle="1" w:styleId="95868362410E468FB36B9ED8B06EB033">
    <w:name w:val="95868362410E468FB36B9ED8B06EB033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customStyle="1" w:styleId="7C5E703AC8704206A17460AAA5C3175C">
    <w:name w:val="7C5E703AC8704206A17460AAA5C3175C"/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5B9BD5" w:themeColor="accent5"/>
      <w:sz w:val="28"/>
      <w:szCs w:val="18"/>
    </w:rPr>
  </w:style>
  <w:style w:type="paragraph" w:customStyle="1" w:styleId="943E0A39D2B74F479D36A8109B92814D">
    <w:name w:val="943E0A39D2B74F479D36A8109B92814D"/>
  </w:style>
  <w:style w:type="paragraph" w:customStyle="1" w:styleId="B38B57D069E841FAB0572BDE5A59C218">
    <w:name w:val="B38B57D069E841FAB0572BDE5A59C218"/>
  </w:style>
  <w:style w:type="paragraph" w:customStyle="1" w:styleId="A84389C196AC440DA2AFEE2FC18E35EA">
    <w:name w:val="A84389C196AC440DA2AFEE2FC18E35EA"/>
  </w:style>
  <w:style w:type="paragraph" w:customStyle="1" w:styleId="552277E2CC5C4EE19693924B062D32FE">
    <w:name w:val="552277E2CC5C4EE19693924B062D32FE"/>
  </w:style>
  <w:style w:type="paragraph" w:customStyle="1" w:styleId="28B65C8AA7924C0FAD1CCC73AB76297A">
    <w:name w:val="28B65C8AA7924C0FAD1CCC73AB76297A"/>
  </w:style>
  <w:style w:type="paragraph" w:customStyle="1" w:styleId="0500CAAB41ED4010B3070286E46D373C">
    <w:name w:val="0500CAAB41ED4010B3070286E46D373C"/>
  </w:style>
  <w:style w:type="paragraph" w:customStyle="1" w:styleId="66CAD6D8DC5E4C0AAC8F9A8AB7A6CD97">
    <w:name w:val="66CAD6D8DC5E4C0AAC8F9A8AB7A6CD97"/>
  </w:style>
  <w:style w:type="paragraph" w:customStyle="1" w:styleId="3AE414AF701F45B5A0174D376303A250">
    <w:name w:val="3AE414AF701F45B5A0174D376303A250"/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</w:rPr>
  </w:style>
  <w:style w:type="paragraph" w:customStyle="1" w:styleId="F90DA825EDD34B6FB2A9D2D1E584089A">
    <w:name w:val="F90DA825EDD34B6FB2A9D2D1E584089A"/>
  </w:style>
  <w:style w:type="paragraph" w:customStyle="1" w:styleId="B245CB8A330F4C6296AB2921E1773FAB">
    <w:name w:val="B245CB8A330F4C6296AB2921E1773FAB"/>
  </w:style>
  <w:style w:type="paragraph" w:customStyle="1" w:styleId="33BD0DF40566461EA7675855680E879A">
    <w:name w:val="33BD0DF40566461EA7675855680E879A"/>
  </w:style>
  <w:style w:type="paragraph" w:customStyle="1" w:styleId="C4D4F767FD0E43E3A3A1A7D8418EBF1F">
    <w:name w:val="C4D4F767FD0E43E3A3A1A7D8418EBF1F"/>
  </w:style>
  <w:style w:type="paragraph" w:customStyle="1" w:styleId="350B1A6B481F46798BE0E306CE539266">
    <w:name w:val="350B1A6B481F46798BE0E306CE539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</Template>
  <TotalTime>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2022-02-21T21:20:00Z</dcterms:created>
  <dcterms:modified xsi:type="dcterms:W3CDTF">2022-02-21T21:20:00Z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